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B768" w14:textId="51491387" w:rsidR="00EC49FE" w:rsidRPr="00C34E5F" w:rsidRDefault="00907338" w:rsidP="0039084B">
      <w:pPr>
        <w:pStyle w:val="Ttulo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Missão Prática | Nível </w:t>
      </w:r>
      <w:r w:rsidR="002E2168">
        <w:rPr>
          <w:rFonts w:ascii="Arial" w:hAnsi="Arial"/>
          <w:lang w:val="pt-BR"/>
        </w:rPr>
        <w:t>1</w:t>
      </w:r>
      <w:r>
        <w:rPr>
          <w:rFonts w:ascii="Arial" w:hAnsi="Arial"/>
          <w:lang w:val="pt-BR"/>
        </w:rPr>
        <w:t xml:space="preserve"> | Mundo 3</w:t>
      </w:r>
    </w:p>
    <w:p w14:paraId="1452E5FA" w14:textId="517C837E" w:rsidR="00EC49FE" w:rsidRPr="00C34E5F" w:rsidRDefault="00C34E5F" w:rsidP="005D2B95">
      <w:pPr>
        <w:pStyle w:val="Author"/>
        <w:rPr>
          <w:rFonts w:ascii="Arial" w:hAnsi="Arial" w:cs="Arial"/>
          <w:lang w:val="pt-BR"/>
        </w:rPr>
        <w:sectPr w:rsidR="00EC49FE" w:rsidRPr="00C34E5F" w:rsidSect="006252F1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568" w:footer="964" w:gutter="0"/>
          <w:pgNumType w:start="101"/>
          <w:cols w:space="454"/>
        </w:sectPr>
      </w:pPr>
      <w:r>
        <w:rPr>
          <w:rFonts w:ascii="Arial" w:hAnsi="Arial" w:cs="Arial"/>
          <w:lang w:val="pt-BR"/>
        </w:rPr>
        <w:t>Filipe Alvim Santos - 202208291325</w:t>
      </w:r>
    </w:p>
    <w:p w14:paraId="4B4D6F74" w14:textId="77777777" w:rsidR="006252F1" w:rsidRPr="00C34E5F" w:rsidRDefault="006252F1" w:rsidP="006252F1">
      <w:pPr>
        <w:pStyle w:val="Abstract"/>
        <w:ind w:left="0"/>
        <w:rPr>
          <w:rFonts w:ascii="Arial" w:hAnsi="Arial" w:cs="Arial"/>
          <w:b/>
          <w:i w:val="0"/>
        </w:rPr>
      </w:pPr>
    </w:p>
    <w:p w14:paraId="74B9817D" w14:textId="0DC5BFEF" w:rsidR="005D2B95" w:rsidRPr="00C34E5F" w:rsidRDefault="006252F1" w:rsidP="006252F1">
      <w:pPr>
        <w:pStyle w:val="Abstract"/>
        <w:spacing w:before="0" w:after="0"/>
        <w:ind w:left="0"/>
        <w:rPr>
          <w:rFonts w:ascii="Arial" w:hAnsi="Arial" w:cs="Arial"/>
          <w:b/>
          <w:i w:val="0"/>
        </w:rPr>
      </w:pPr>
      <w:r w:rsidRPr="00C34E5F">
        <w:rPr>
          <w:rFonts w:ascii="Arial" w:hAnsi="Arial" w:cs="Arial"/>
          <w:b/>
          <w:i w:val="0"/>
        </w:rPr>
        <w:t>Campus</w:t>
      </w:r>
      <w:r w:rsidR="00907338">
        <w:rPr>
          <w:rFonts w:ascii="Arial" w:hAnsi="Arial" w:cs="Arial"/>
          <w:b/>
          <w:i w:val="0"/>
        </w:rPr>
        <w:t xml:space="preserve"> Polo</w:t>
      </w:r>
      <w:r w:rsidR="00C34E5F">
        <w:rPr>
          <w:rFonts w:ascii="Arial" w:hAnsi="Arial" w:cs="Arial"/>
          <w:b/>
          <w:i w:val="0"/>
        </w:rPr>
        <w:t xml:space="preserve"> Sulacap – RJ</w:t>
      </w:r>
      <w:r w:rsidR="00907338">
        <w:rPr>
          <w:rFonts w:ascii="Arial" w:hAnsi="Arial" w:cs="Arial"/>
          <w:b/>
          <w:i w:val="0"/>
        </w:rPr>
        <w:t xml:space="preserve"> / Desenvolvimento Full Stack</w:t>
      </w:r>
    </w:p>
    <w:p w14:paraId="0BA99C23" w14:textId="4BE602EF" w:rsidR="006252F1" w:rsidRPr="00C34E5F" w:rsidRDefault="00F77FA8" w:rsidP="006252F1">
      <w:pPr>
        <w:pStyle w:val="Abstract"/>
        <w:spacing w:before="0" w:after="0"/>
        <w:ind w:left="0"/>
        <w:rPr>
          <w:rFonts w:ascii="Arial" w:hAnsi="Arial" w:cs="Arial"/>
          <w:b/>
          <w:i w:val="0"/>
        </w:rPr>
      </w:pPr>
      <w:r>
        <w:rPr>
          <w:rFonts w:ascii="Arial" w:hAnsi="Arial" w:cs="Arial"/>
          <w:b/>
          <w:i w:val="0"/>
        </w:rPr>
        <w:t xml:space="preserve">Nível </w:t>
      </w:r>
      <w:r w:rsidR="002E2168">
        <w:rPr>
          <w:rFonts w:ascii="Arial" w:hAnsi="Arial" w:cs="Arial"/>
          <w:b/>
          <w:i w:val="0"/>
        </w:rPr>
        <w:t>1</w:t>
      </w:r>
      <w:r>
        <w:rPr>
          <w:rFonts w:ascii="Arial" w:hAnsi="Arial" w:cs="Arial"/>
          <w:b/>
          <w:i w:val="0"/>
        </w:rPr>
        <w:t xml:space="preserve">: </w:t>
      </w:r>
      <w:r w:rsidR="002E2168">
        <w:rPr>
          <w:rFonts w:ascii="Arial" w:hAnsi="Arial" w:cs="Arial"/>
          <w:b/>
          <w:i w:val="0"/>
        </w:rPr>
        <w:t>Iniciando o caminho pelo Java</w:t>
      </w:r>
      <w:r w:rsidR="006252F1" w:rsidRPr="00C34E5F">
        <w:rPr>
          <w:rFonts w:ascii="Arial" w:hAnsi="Arial" w:cs="Arial"/>
          <w:b/>
          <w:i w:val="0"/>
        </w:rPr>
        <w:t xml:space="preserve"> – Turma</w:t>
      </w:r>
      <w:r>
        <w:rPr>
          <w:rFonts w:ascii="Arial" w:hAnsi="Arial" w:cs="Arial"/>
          <w:b/>
          <w:i w:val="0"/>
        </w:rPr>
        <w:t>: 22.3</w:t>
      </w:r>
      <w:r w:rsidR="006252F1" w:rsidRPr="00C34E5F">
        <w:rPr>
          <w:rFonts w:ascii="Arial" w:hAnsi="Arial" w:cs="Arial"/>
          <w:b/>
          <w:i w:val="0"/>
        </w:rPr>
        <w:t xml:space="preserve"> – </w:t>
      </w:r>
      <w:r>
        <w:rPr>
          <w:rFonts w:ascii="Arial" w:hAnsi="Arial" w:cs="Arial"/>
          <w:b/>
          <w:i w:val="0"/>
        </w:rPr>
        <w:t xml:space="preserve">3º </w:t>
      </w:r>
      <w:r w:rsidR="006252F1" w:rsidRPr="00C34E5F">
        <w:rPr>
          <w:rFonts w:ascii="Arial" w:hAnsi="Arial" w:cs="Arial"/>
          <w:b/>
          <w:i w:val="0"/>
        </w:rPr>
        <w:t>Semestre</w:t>
      </w:r>
    </w:p>
    <w:p w14:paraId="04D7AAC8" w14:textId="77777777" w:rsidR="00277A91" w:rsidRPr="00C34E5F" w:rsidRDefault="00277A91" w:rsidP="006252F1">
      <w:pPr>
        <w:pStyle w:val="Abstract"/>
        <w:spacing w:before="0" w:after="0"/>
        <w:ind w:left="0"/>
        <w:rPr>
          <w:rFonts w:ascii="Arial" w:hAnsi="Arial" w:cs="Arial"/>
          <w:b/>
          <w:i w:val="0"/>
        </w:rPr>
      </w:pPr>
    </w:p>
    <w:p w14:paraId="60BF79BF" w14:textId="77777777" w:rsidR="00EC49FE" w:rsidRPr="00C34E5F" w:rsidRDefault="005D2B95" w:rsidP="001B7D57">
      <w:pPr>
        <w:pStyle w:val="Ttulo1"/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>Objetivo da Prática</w:t>
      </w:r>
    </w:p>
    <w:p w14:paraId="252F81B2" w14:textId="5661D9D9" w:rsidR="00277A91" w:rsidRDefault="006252F1" w:rsidP="001B7D57">
      <w:pPr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ab/>
      </w:r>
      <w:r w:rsidR="00907338">
        <w:rPr>
          <w:rFonts w:ascii="Arial" w:hAnsi="Arial" w:cs="Arial"/>
          <w:lang w:val="pt-BR"/>
        </w:rPr>
        <w:t xml:space="preserve"> Os objetivos da prática são: </w:t>
      </w:r>
      <w:r w:rsidR="00201893">
        <w:rPr>
          <w:rFonts w:ascii="Arial" w:hAnsi="Arial" w:cs="Arial"/>
          <w:lang w:val="pt-BR"/>
        </w:rPr>
        <w:t>Identificar os requisitos de um sistema e transformá-los no modelo adequado, utilizando ferramentas de modelagem de banco de dados relacionais. Explorar as sintaxes SQL na criação das estruturas do banco (DDL) e na consulta e manipulação dos dados (DML).</w:t>
      </w:r>
    </w:p>
    <w:p w14:paraId="3BF78AD4" w14:textId="2F4D84A2" w:rsidR="003A7FF2" w:rsidRPr="00C34E5F" w:rsidRDefault="00201893" w:rsidP="001B7D57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Sendo o objetivo final é vivenciar a experiência de modelar e implementar um banco de dados para um sistema simples, através da sintaxe SQL, no meu caso no banco de dados PostgreSQL.</w:t>
      </w:r>
    </w:p>
    <w:p w14:paraId="6C747A30" w14:textId="26899A02" w:rsidR="0033323E" w:rsidRPr="002E2168" w:rsidRDefault="006252F1" w:rsidP="002E2168">
      <w:pPr>
        <w:pStyle w:val="Ttulo1"/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>1º Procedimento– Criando o Banco de Dados</w:t>
      </w:r>
    </w:p>
    <w:p w14:paraId="7D3AC181" w14:textId="77777777" w:rsidR="00EC49FE" w:rsidRPr="00C34E5F" w:rsidRDefault="006252F1" w:rsidP="001B7D57">
      <w:pPr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ab/>
        <w:t xml:space="preserve">Inserir neste campo, </w:t>
      </w:r>
      <w:r w:rsidRPr="00C34E5F">
        <w:rPr>
          <w:rFonts w:ascii="Arial" w:hAnsi="Arial" w:cs="Arial"/>
          <w:b/>
          <w:u w:val="single"/>
          <w:lang w:val="pt-BR"/>
        </w:rPr>
        <w:t>de forma organizada</w:t>
      </w:r>
      <w:r w:rsidRPr="00C34E5F">
        <w:rPr>
          <w:rFonts w:ascii="Arial" w:hAnsi="Arial" w:cs="Arial"/>
          <w:lang w:val="pt-BR"/>
        </w:rPr>
        <w:t xml:space="preserve">, </w:t>
      </w:r>
      <w:r w:rsidR="001B7D57" w:rsidRPr="00C34E5F">
        <w:rPr>
          <w:rFonts w:ascii="Arial" w:hAnsi="Arial" w:cs="Arial"/>
          <w:lang w:val="pt-BR"/>
        </w:rPr>
        <w:t>todos os códigos do roteiro do 1º Procedimento da Atividade Prática</w:t>
      </w:r>
      <w:r w:rsidRPr="00C34E5F">
        <w:rPr>
          <w:rFonts w:ascii="Arial" w:hAnsi="Arial" w:cs="Arial"/>
          <w:lang w:val="pt-BR"/>
        </w:rPr>
        <w:t>, os resultados da execução do código e a Análise e Conclusão:</w:t>
      </w:r>
    </w:p>
    <w:p w14:paraId="521E6746" w14:textId="77777777" w:rsidR="006252F1" w:rsidRPr="00C34E5F" w:rsidRDefault="006252F1" w:rsidP="001B7D57">
      <w:pPr>
        <w:numPr>
          <w:ilvl w:val="0"/>
          <w:numId w:val="20"/>
        </w:numPr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>Como são implementadas as diferentes cardinalidades, basicamente 1X1, 1XN ou NxN, em um banco de dados relacional?</w:t>
      </w:r>
    </w:p>
    <w:p w14:paraId="736CDA8B" w14:textId="77777777" w:rsidR="006252F1" w:rsidRPr="00C34E5F" w:rsidRDefault="006252F1" w:rsidP="001B7D57">
      <w:pPr>
        <w:numPr>
          <w:ilvl w:val="0"/>
          <w:numId w:val="20"/>
        </w:numPr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>Que tipo de relacionamento deve ser utilizado para representar o uso de herança em bancos de dados relacionais?</w:t>
      </w:r>
    </w:p>
    <w:p w14:paraId="3208F8D6" w14:textId="77777777" w:rsidR="006252F1" w:rsidRPr="00C34E5F" w:rsidRDefault="006252F1" w:rsidP="001B7D57">
      <w:pPr>
        <w:numPr>
          <w:ilvl w:val="0"/>
          <w:numId w:val="20"/>
        </w:numPr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>Como o SQL Server Management Studio permite a melhoria da produtividade nas tarefas relacionadas ao gerenciamento do banco de dados?</w:t>
      </w:r>
    </w:p>
    <w:p w14:paraId="1D3F0AC7" w14:textId="77777777" w:rsidR="006252F1" w:rsidRPr="00C34E5F" w:rsidRDefault="001B7D57" w:rsidP="001B7D57">
      <w:pPr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ab/>
      </w:r>
      <w:r w:rsidR="006252F1" w:rsidRPr="00C34E5F">
        <w:rPr>
          <w:rFonts w:ascii="Arial" w:hAnsi="Arial" w:cs="Arial"/>
          <w:lang w:val="pt-BR"/>
        </w:rPr>
        <w:t>Observe que os tópicos acima seguem exatamente o que está na Atividade Prática exigida.</w:t>
      </w:r>
    </w:p>
    <w:p w14:paraId="168D3063" w14:textId="77777777" w:rsidR="00EA05B1" w:rsidRPr="00C34E5F" w:rsidRDefault="00EA05B1" w:rsidP="001B7D57">
      <w:pPr>
        <w:spacing w:line="360" w:lineRule="auto"/>
        <w:rPr>
          <w:rFonts w:ascii="Arial" w:hAnsi="Arial" w:cs="Arial"/>
          <w:lang w:val="pt-BR"/>
        </w:rPr>
      </w:pPr>
    </w:p>
    <w:p w14:paraId="4186135E" w14:textId="77777777" w:rsidR="006252F1" w:rsidRPr="00C34E5F" w:rsidRDefault="006252F1" w:rsidP="001B7D57">
      <w:pPr>
        <w:pStyle w:val="Ttulo1"/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lastRenderedPageBreak/>
        <w:t>2º Procedimento – Alimentando a Base</w:t>
      </w:r>
    </w:p>
    <w:p w14:paraId="4FA1C8FA" w14:textId="77777777" w:rsidR="001B7D57" w:rsidRPr="00C34E5F" w:rsidRDefault="006252F1" w:rsidP="001B7D57">
      <w:pPr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ab/>
        <w:t xml:space="preserve">Inserir neste campo, </w:t>
      </w:r>
      <w:r w:rsidRPr="00C34E5F">
        <w:rPr>
          <w:rFonts w:ascii="Arial" w:hAnsi="Arial" w:cs="Arial"/>
          <w:b/>
          <w:u w:val="single"/>
          <w:lang w:val="pt-BR"/>
        </w:rPr>
        <w:t>de forma organizada</w:t>
      </w:r>
      <w:r w:rsidR="001B7D57" w:rsidRPr="00C34E5F">
        <w:rPr>
          <w:rFonts w:ascii="Arial" w:hAnsi="Arial" w:cs="Arial"/>
          <w:lang w:val="pt-BR"/>
        </w:rPr>
        <w:t>, todos os códigos do roteiro do 2</w:t>
      </w:r>
      <w:r w:rsidRPr="00C34E5F">
        <w:rPr>
          <w:rFonts w:ascii="Arial" w:hAnsi="Arial" w:cs="Arial"/>
          <w:lang w:val="pt-BR"/>
        </w:rPr>
        <w:t>º Procedimento da Atividade Prática, os resultados da execução do código e a Análise e Conclusão:</w:t>
      </w:r>
    </w:p>
    <w:p w14:paraId="0CA7F1C5" w14:textId="77777777" w:rsidR="001B7D57" w:rsidRPr="00C34E5F" w:rsidRDefault="001B7D57" w:rsidP="001B7D57">
      <w:pPr>
        <w:numPr>
          <w:ilvl w:val="0"/>
          <w:numId w:val="22"/>
        </w:numPr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>Quais as diferenças no uso de sequence e identity?</w:t>
      </w:r>
    </w:p>
    <w:p w14:paraId="21F2C8F7" w14:textId="77777777" w:rsidR="001B7D57" w:rsidRPr="00C34E5F" w:rsidRDefault="001B7D57" w:rsidP="001B7D57">
      <w:pPr>
        <w:numPr>
          <w:ilvl w:val="0"/>
          <w:numId w:val="22"/>
        </w:numPr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>Qual a importância das chaves estrangerias para a consistência do banco?</w:t>
      </w:r>
    </w:p>
    <w:p w14:paraId="7A14809F" w14:textId="77777777" w:rsidR="001B7D57" w:rsidRPr="00C34E5F" w:rsidRDefault="001B7D57" w:rsidP="001B7D57">
      <w:pPr>
        <w:numPr>
          <w:ilvl w:val="0"/>
          <w:numId w:val="22"/>
        </w:numPr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>Quais operadores do SQL pertencem à álgebra relacional e quais são definidos no cálculo relacional?</w:t>
      </w:r>
    </w:p>
    <w:p w14:paraId="7F974C3E" w14:textId="77777777" w:rsidR="001B7D57" w:rsidRPr="00C34E5F" w:rsidRDefault="001B7D57" w:rsidP="001B7D57">
      <w:pPr>
        <w:numPr>
          <w:ilvl w:val="0"/>
          <w:numId w:val="22"/>
        </w:numPr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 xml:space="preserve">Como é feito o agrupamento em consultas, e qual requisito é obrigatório? </w:t>
      </w:r>
    </w:p>
    <w:p w14:paraId="6A54E9B8" w14:textId="77777777" w:rsidR="006252F1" w:rsidRPr="00C34E5F" w:rsidRDefault="001B7D57" w:rsidP="001B7D57">
      <w:pPr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ab/>
      </w:r>
      <w:r w:rsidR="006252F1" w:rsidRPr="00C34E5F">
        <w:rPr>
          <w:rFonts w:ascii="Arial" w:hAnsi="Arial" w:cs="Arial"/>
          <w:lang w:val="pt-BR"/>
        </w:rPr>
        <w:t>Observe que os tópicos acima seguem exatamente o que está na Atividade Prática exigida.</w:t>
      </w:r>
    </w:p>
    <w:p w14:paraId="56973A25" w14:textId="77777777" w:rsidR="001B7D57" w:rsidRPr="00C34E5F" w:rsidRDefault="001B7D57" w:rsidP="001B7D57">
      <w:pPr>
        <w:spacing w:line="360" w:lineRule="auto"/>
        <w:rPr>
          <w:rFonts w:ascii="Arial" w:hAnsi="Arial" w:cs="Arial"/>
          <w:lang w:val="pt-BR"/>
        </w:rPr>
      </w:pPr>
    </w:p>
    <w:p w14:paraId="029E726A" w14:textId="77777777" w:rsidR="001B7D57" w:rsidRPr="00C34E5F" w:rsidRDefault="001B7D57" w:rsidP="001B7D57">
      <w:pPr>
        <w:pStyle w:val="Ttulo1"/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>Conclusão</w:t>
      </w:r>
    </w:p>
    <w:p w14:paraId="1397FF3D" w14:textId="77777777" w:rsidR="001B7D57" w:rsidRPr="00C34E5F" w:rsidRDefault="00277A91" w:rsidP="001B7D57">
      <w:pPr>
        <w:spacing w:line="360" w:lineRule="auto"/>
        <w:rPr>
          <w:rFonts w:ascii="Arial" w:hAnsi="Arial" w:cs="Arial"/>
          <w:lang w:val="pt-BR"/>
        </w:rPr>
      </w:pPr>
      <w:r w:rsidRPr="00C34E5F">
        <w:rPr>
          <w:rFonts w:ascii="Arial" w:hAnsi="Arial" w:cs="Arial"/>
          <w:lang w:val="pt-BR"/>
        </w:rPr>
        <w:tab/>
        <w:t xml:space="preserve">Elabore uma análise crítica da sua </w:t>
      </w:r>
      <w:r w:rsidR="00262C9C" w:rsidRPr="00C34E5F">
        <w:rPr>
          <w:rFonts w:ascii="Arial" w:hAnsi="Arial" w:cs="Arial"/>
          <w:lang w:val="pt-BR"/>
        </w:rPr>
        <w:t>Missão Prática.</w:t>
      </w:r>
    </w:p>
    <w:p w14:paraId="49277984" w14:textId="77777777" w:rsidR="002469A4" w:rsidRPr="00C34E5F" w:rsidRDefault="002469A4" w:rsidP="001B7D57">
      <w:pPr>
        <w:pStyle w:val="Reference"/>
        <w:spacing w:line="360" w:lineRule="auto"/>
        <w:ind w:left="0" w:firstLine="0"/>
        <w:rPr>
          <w:lang w:val="pt-BR"/>
        </w:rPr>
      </w:pPr>
    </w:p>
    <w:sectPr w:rsidR="002469A4" w:rsidRPr="00C34E5F" w:rsidSect="006252F1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702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D54E" w14:textId="77777777" w:rsidR="003C416C" w:rsidRDefault="003C416C">
      <w:r>
        <w:separator/>
      </w:r>
    </w:p>
  </w:endnote>
  <w:endnote w:type="continuationSeparator" w:id="0">
    <w:p w14:paraId="71472839" w14:textId="77777777" w:rsidR="003C416C" w:rsidRDefault="003C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A0ED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A0FA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00D78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DAED7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80F2" w14:textId="77777777" w:rsidR="003C416C" w:rsidRDefault="003C416C">
      <w:r>
        <w:separator/>
      </w:r>
    </w:p>
  </w:footnote>
  <w:footnote w:type="continuationSeparator" w:id="0">
    <w:p w14:paraId="049F1BAF" w14:textId="77777777" w:rsidR="003C416C" w:rsidRDefault="003C4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9710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1994F8D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ABAD" w14:textId="77777777" w:rsidR="0092301E" w:rsidRDefault="0092301E">
    <w:pPr>
      <w:framePr w:wrap="around" w:vAnchor="text" w:hAnchor="margin" w:xAlign="inside" w:y="1"/>
    </w:pPr>
  </w:p>
  <w:p w14:paraId="2D5DD1E8" w14:textId="77777777" w:rsidR="0092301E" w:rsidRDefault="002E2168" w:rsidP="00F84A22">
    <w:pPr>
      <w:tabs>
        <w:tab w:val="right" w:pos="9356"/>
      </w:tabs>
      <w:jc w:val="center"/>
    </w:pPr>
    <w:r>
      <w:pict w14:anchorId="5D263B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3.5pt;height:53.25pt">
          <v:imagedata r:id="rId1" o:title="263CE8A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84A17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20DF2F65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14:paraId="2D2A03C5" w14:textId="77777777" w:rsidR="0092301E" w:rsidRPr="00F77FA8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B35D1" w14:textId="77777777" w:rsidR="0092301E" w:rsidRDefault="0092301E">
    <w:pPr>
      <w:framePr w:wrap="around" w:vAnchor="text" w:hAnchor="margin" w:xAlign="inside" w:y="1"/>
    </w:pPr>
  </w:p>
  <w:p w14:paraId="3B6C996C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CF5761A"/>
    <w:multiLevelType w:val="hybridMultilevel"/>
    <w:tmpl w:val="96ACB5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80C30"/>
    <w:multiLevelType w:val="hybridMultilevel"/>
    <w:tmpl w:val="96ACB5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DFC6E6E"/>
    <w:multiLevelType w:val="hybridMultilevel"/>
    <w:tmpl w:val="927C4A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52904">
    <w:abstractNumId w:val="11"/>
  </w:num>
  <w:num w:numId="2" w16cid:durableId="1336302036">
    <w:abstractNumId w:val="14"/>
  </w:num>
  <w:num w:numId="3" w16cid:durableId="1454903842">
    <w:abstractNumId w:val="15"/>
  </w:num>
  <w:num w:numId="4" w16cid:durableId="1395544454">
    <w:abstractNumId w:val="18"/>
  </w:num>
  <w:num w:numId="5" w16cid:durableId="1215658141">
    <w:abstractNumId w:val="10"/>
  </w:num>
  <w:num w:numId="6" w16cid:durableId="1887643752">
    <w:abstractNumId w:val="20"/>
  </w:num>
  <w:num w:numId="7" w16cid:durableId="1600916613">
    <w:abstractNumId w:val="13"/>
  </w:num>
  <w:num w:numId="8" w16cid:durableId="2125421393">
    <w:abstractNumId w:val="19"/>
  </w:num>
  <w:num w:numId="9" w16cid:durableId="2121338001">
    <w:abstractNumId w:val="12"/>
  </w:num>
  <w:num w:numId="10" w16cid:durableId="1504277448">
    <w:abstractNumId w:val="9"/>
  </w:num>
  <w:num w:numId="11" w16cid:durableId="396249858">
    <w:abstractNumId w:val="7"/>
  </w:num>
  <w:num w:numId="12" w16cid:durableId="1383166113">
    <w:abstractNumId w:val="6"/>
  </w:num>
  <w:num w:numId="13" w16cid:durableId="318733816">
    <w:abstractNumId w:val="5"/>
  </w:num>
  <w:num w:numId="14" w16cid:durableId="1686248799">
    <w:abstractNumId w:val="4"/>
  </w:num>
  <w:num w:numId="15" w16cid:durableId="2110926169">
    <w:abstractNumId w:val="8"/>
  </w:num>
  <w:num w:numId="16" w16cid:durableId="2102487551">
    <w:abstractNumId w:val="3"/>
  </w:num>
  <w:num w:numId="17" w16cid:durableId="884410179">
    <w:abstractNumId w:val="2"/>
  </w:num>
  <w:num w:numId="18" w16cid:durableId="995646644">
    <w:abstractNumId w:val="1"/>
  </w:num>
  <w:num w:numId="19" w16cid:durableId="722679724">
    <w:abstractNumId w:val="0"/>
  </w:num>
  <w:num w:numId="20" w16cid:durableId="15010011">
    <w:abstractNumId w:val="17"/>
  </w:num>
  <w:num w:numId="21" w16cid:durableId="2070111772">
    <w:abstractNumId w:val="16"/>
  </w:num>
  <w:num w:numId="22" w16cid:durableId="3795954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11B17"/>
    <w:rsid w:val="00022497"/>
    <w:rsid w:val="000B3F3D"/>
    <w:rsid w:val="001A222E"/>
    <w:rsid w:val="001B0861"/>
    <w:rsid w:val="001B7D57"/>
    <w:rsid w:val="00201893"/>
    <w:rsid w:val="0022582D"/>
    <w:rsid w:val="0023579D"/>
    <w:rsid w:val="002469A4"/>
    <w:rsid w:val="0025722C"/>
    <w:rsid w:val="00262C9C"/>
    <w:rsid w:val="00277A91"/>
    <w:rsid w:val="00290562"/>
    <w:rsid w:val="002C550D"/>
    <w:rsid w:val="002E2168"/>
    <w:rsid w:val="003112B6"/>
    <w:rsid w:val="0033323E"/>
    <w:rsid w:val="0039084B"/>
    <w:rsid w:val="003914F4"/>
    <w:rsid w:val="003A7FF2"/>
    <w:rsid w:val="003C25DE"/>
    <w:rsid w:val="003C416C"/>
    <w:rsid w:val="003C5D8E"/>
    <w:rsid w:val="003F4556"/>
    <w:rsid w:val="004023B2"/>
    <w:rsid w:val="004112C5"/>
    <w:rsid w:val="004A4ED7"/>
    <w:rsid w:val="004A4FEF"/>
    <w:rsid w:val="00556B9F"/>
    <w:rsid w:val="005620A3"/>
    <w:rsid w:val="0058224D"/>
    <w:rsid w:val="005B4F9D"/>
    <w:rsid w:val="005D2B95"/>
    <w:rsid w:val="00603861"/>
    <w:rsid w:val="006252F1"/>
    <w:rsid w:val="00674DE0"/>
    <w:rsid w:val="00676E05"/>
    <w:rsid w:val="0068092C"/>
    <w:rsid w:val="0074025D"/>
    <w:rsid w:val="007C4987"/>
    <w:rsid w:val="00892EFF"/>
    <w:rsid w:val="008B1055"/>
    <w:rsid w:val="00907338"/>
    <w:rsid w:val="0092301E"/>
    <w:rsid w:val="00977226"/>
    <w:rsid w:val="009C66C4"/>
    <w:rsid w:val="00A94AB0"/>
    <w:rsid w:val="00B06EFE"/>
    <w:rsid w:val="00B16E1E"/>
    <w:rsid w:val="00BA4604"/>
    <w:rsid w:val="00BC3338"/>
    <w:rsid w:val="00C210C9"/>
    <w:rsid w:val="00C34E5F"/>
    <w:rsid w:val="00C3594B"/>
    <w:rsid w:val="00C66FED"/>
    <w:rsid w:val="00CC071E"/>
    <w:rsid w:val="00D80CDC"/>
    <w:rsid w:val="00E665B9"/>
    <w:rsid w:val="00EA05B1"/>
    <w:rsid w:val="00EB32CA"/>
    <w:rsid w:val="00EC49FE"/>
    <w:rsid w:val="00EE70EF"/>
    <w:rsid w:val="00F76B1D"/>
    <w:rsid w:val="00F77FA8"/>
    <w:rsid w:val="00F82406"/>
    <w:rsid w:val="00F84A22"/>
    <w:rsid w:val="00F856AC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7B381E"/>
  <w15:chartTrackingRefBased/>
  <w15:docId w15:val="{9DF54608-120D-499B-936D-8E0A0310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Rodap">
    <w:name w:val="footer"/>
    <w:basedOn w:val="Normal"/>
    <w:link w:val="RodapChar"/>
    <w:rsid w:val="00F84A22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F84A22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F84A22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F84A22"/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658</TotalTime>
  <Pages>2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FILIPE ALVIM SANTOS</cp:lastModifiedBy>
  <cp:revision>9</cp:revision>
  <cp:lastPrinted>2005-03-17T02:14:00Z</cp:lastPrinted>
  <dcterms:created xsi:type="dcterms:W3CDTF">2023-10-23T02:26:00Z</dcterms:created>
  <dcterms:modified xsi:type="dcterms:W3CDTF">2023-10-29T15:44:00Z</dcterms:modified>
</cp:coreProperties>
</file>